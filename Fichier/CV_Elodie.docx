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450"/>
        <w:tblW w:w="1093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8"/>
        <w:gridCol w:w="517"/>
        <w:gridCol w:w="6769"/>
      </w:tblGrid>
      <w:tr w:rsidR="00D324FD" w:rsidRPr="008F2702" w14:paraId="54AAB0F9" w14:textId="77777777" w:rsidTr="007945B9">
        <w:trPr>
          <w:trHeight w:val="2024"/>
        </w:trPr>
        <w:tc>
          <w:tcPr>
            <w:tcW w:w="3648" w:type="dxa"/>
            <w:vAlign w:val="bottom"/>
          </w:tcPr>
          <w:p w14:paraId="5BB24573" w14:textId="5ED608B3" w:rsidR="00D324FD" w:rsidRPr="008F2702" w:rsidRDefault="00DD7486" w:rsidP="00D324F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4EB77849" wp14:editId="7531A332">
                  <wp:simplePos x="0" y="0"/>
                  <wp:positionH relativeFrom="column">
                    <wp:posOffset>-1623060</wp:posOffset>
                  </wp:positionH>
                  <wp:positionV relativeFrom="paragraph">
                    <wp:posOffset>-4445</wp:posOffset>
                  </wp:positionV>
                  <wp:extent cx="1504950" cy="2026920"/>
                  <wp:effectExtent l="0" t="0" r="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7" w:type="dxa"/>
          </w:tcPr>
          <w:p w14:paraId="611F2950" w14:textId="77777777" w:rsidR="00D324FD" w:rsidRPr="008F2702" w:rsidRDefault="00D324FD" w:rsidP="00D324FD">
            <w:pPr>
              <w:tabs>
                <w:tab w:val="left" w:pos="990"/>
              </w:tabs>
            </w:pPr>
          </w:p>
        </w:tc>
        <w:tc>
          <w:tcPr>
            <w:tcW w:w="6769" w:type="dxa"/>
            <w:vAlign w:val="bottom"/>
          </w:tcPr>
          <w:p w14:paraId="0380C86B" w14:textId="7D899AC8" w:rsidR="00D324FD" w:rsidRPr="00D324FD" w:rsidRDefault="00B12BA0" w:rsidP="00D324FD">
            <w:pPr>
              <w:pStyle w:val="Titre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Elodie lefevre</w:t>
            </w:r>
          </w:p>
          <w:p w14:paraId="7891C23B" w14:textId="7105637F" w:rsidR="00D324FD" w:rsidRPr="00D324FD" w:rsidRDefault="00B12BA0" w:rsidP="00D324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Administrateur Systèmes et Réseaux </w:t>
            </w:r>
          </w:p>
          <w:p w14:paraId="44E9B3FC" w14:textId="26AF635E" w:rsidR="00E31B70" w:rsidRPr="00E31B70" w:rsidRDefault="00E31B70" w:rsidP="00E31B70"/>
        </w:tc>
      </w:tr>
      <w:tr w:rsidR="00D324FD" w:rsidRPr="008F2702" w14:paraId="28279617" w14:textId="77777777" w:rsidTr="007945B9">
        <w:trPr>
          <w:trHeight w:val="10247"/>
        </w:trPr>
        <w:tc>
          <w:tcPr>
            <w:tcW w:w="3648" w:type="dxa"/>
          </w:tcPr>
          <w:p w14:paraId="335425E9" w14:textId="06B0BD24" w:rsidR="00D324FD" w:rsidRPr="00376329" w:rsidRDefault="00AB25BF" w:rsidP="00D324FD">
            <w:pPr>
              <w:pStyle w:val="Titre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</w:t>
            </w:r>
          </w:p>
          <w:p w14:paraId="7174C0F0" w14:textId="33D29486" w:rsidR="00D324FD" w:rsidRPr="007E534D" w:rsidRDefault="00D324FD" w:rsidP="00D324FD">
            <w:pPr>
              <w:rPr>
                <w:sz w:val="20"/>
                <w:szCs w:val="20"/>
              </w:rPr>
            </w:pPr>
            <w:r w:rsidRPr="00F551AE">
              <w:rPr>
                <w:sz w:val="20"/>
                <w:szCs w:val="20"/>
              </w:rPr>
              <w:t xml:space="preserve">Mon expérience professionnelle </w:t>
            </w:r>
            <w:r w:rsidR="007D5084">
              <w:rPr>
                <w:sz w:val="20"/>
                <w:szCs w:val="20"/>
              </w:rPr>
              <w:t xml:space="preserve">m’a permis de découvrir </w:t>
            </w:r>
            <w:r w:rsidR="003E221E">
              <w:rPr>
                <w:sz w:val="20"/>
                <w:szCs w:val="20"/>
              </w:rPr>
              <w:t>le réseau</w:t>
            </w:r>
            <w:r w:rsidR="007D5084">
              <w:rPr>
                <w:sz w:val="20"/>
                <w:szCs w:val="20"/>
              </w:rPr>
              <w:t xml:space="preserve"> </w:t>
            </w:r>
            <w:r w:rsidR="003E221E">
              <w:rPr>
                <w:sz w:val="20"/>
                <w:szCs w:val="20"/>
              </w:rPr>
              <w:t xml:space="preserve">m’apportant des connaissances en Linux / Shell. Mais également </w:t>
            </w:r>
            <w:r w:rsidR="00B25306">
              <w:rPr>
                <w:sz w:val="20"/>
                <w:szCs w:val="20"/>
              </w:rPr>
              <w:t>en Python ainsi que des compétences en développement web</w:t>
            </w:r>
            <w:r w:rsidR="007A5B8B">
              <w:rPr>
                <w:sz w:val="20"/>
                <w:szCs w:val="20"/>
              </w:rPr>
              <w:t>.</w:t>
            </w:r>
          </w:p>
          <w:p w14:paraId="271A9FDD" w14:textId="2FB063B5" w:rsidR="00D324FD" w:rsidRPr="00376329" w:rsidRDefault="00376329" w:rsidP="00376329">
            <w:pPr>
              <w:pStyle w:val="Titre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  <w:p w14:paraId="4373B1AF" w14:textId="597E4CE5" w:rsidR="00D324FD" w:rsidRDefault="004A2250" w:rsidP="00A42E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Rue d’Alembert</w:t>
            </w:r>
          </w:p>
          <w:p w14:paraId="20D24A4C" w14:textId="25225109" w:rsidR="00A42E87" w:rsidRPr="00F551AE" w:rsidRDefault="007D5084" w:rsidP="00A42E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02100</w:t>
            </w:r>
            <w:r w:rsidR="00A42E87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Saint-Quentin</w:t>
            </w:r>
          </w:p>
          <w:p w14:paraId="48745C97" w14:textId="3B186094" w:rsidR="00D324FD" w:rsidRDefault="004A2250" w:rsidP="00A42E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06 63 78 44 78 </w:t>
            </w:r>
          </w:p>
          <w:p w14:paraId="2756A484" w14:textId="761368B5" w:rsidR="00A42E87" w:rsidRPr="00A42E87" w:rsidRDefault="005C5A51" w:rsidP="00A42E87">
            <w:pPr>
              <w:rPr>
                <w:sz w:val="20"/>
                <w:szCs w:val="20"/>
              </w:rPr>
            </w:pPr>
            <w:hyperlink r:id="rId10" w:history="1">
              <w:r w:rsidR="006F5F9C">
                <w:rPr>
                  <w:rStyle w:val="Lienhypertexte"/>
                  <w:color w:val="auto"/>
                  <w:sz w:val="20"/>
                  <w:szCs w:val="20"/>
                  <w:u w:val="none"/>
                </w:rPr>
                <w:t>Elodielefevre2@hotmail.com</w:t>
              </w:r>
            </w:hyperlink>
          </w:p>
          <w:p w14:paraId="64E52408" w14:textId="275093FE" w:rsidR="00A42E87" w:rsidRDefault="00A42E87" w:rsidP="00A42E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F5F9C">
              <w:rPr>
                <w:sz w:val="20"/>
                <w:szCs w:val="20"/>
              </w:rPr>
              <w:t>5 ans</w:t>
            </w:r>
          </w:p>
          <w:p w14:paraId="56185F30" w14:textId="77777777" w:rsidR="00EF6B01" w:rsidRDefault="00EF6B01" w:rsidP="00A42E87">
            <w:pPr>
              <w:rPr>
                <w:sz w:val="20"/>
                <w:szCs w:val="20"/>
              </w:rPr>
            </w:pPr>
          </w:p>
          <w:p w14:paraId="10FDD9BE" w14:textId="7AC73F8A" w:rsidR="00EF6B01" w:rsidRDefault="00EF6B01" w:rsidP="00A42E87">
            <w:pPr>
              <w:rPr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53DBECE7" wp14:editId="38D47984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43688</wp:posOffset>
                  </wp:positionV>
                  <wp:extent cx="241300" cy="241300"/>
                  <wp:effectExtent l="0" t="0" r="6350" b="6350"/>
                  <wp:wrapSquare wrapText="bothSides"/>
                  <wp:docPr id="3" name="Image 3" descr="Icone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e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C9209B" w14:textId="686160B0" w:rsidR="00EF6B01" w:rsidRDefault="00EF6B01" w:rsidP="00A42E87">
            <w:pPr>
              <w:rPr>
                <w:sz w:val="20"/>
                <w:szCs w:val="20"/>
              </w:rPr>
            </w:pPr>
          </w:p>
          <w:p w14:paraId="01788CAC" w14:textId="1FC36C2E" w:rsidR="00376329" w:rsidRPr="00F551AE" w:rsidRDefault="00C66CAF" w:rsidP="00D324FD">
            <w:pPr>
              <w:rPr>
                <w:sz w:val="22"/>
              </w:rPr>
            </w:pPr>
            <w:r w:rsidRPr="00C66CAF">
              <w:rPr>
                <w:color w:val="000000" w:themeColor="text1"/>
              </w:rPr>
              <w:t>https://www.linkedin.com/in/elodie-lef%C3%A8vre-a9a65a201/</w:t>
            </w:r>
          </w:p>
          <w:p w14:paraId="7A56C36A" w14:textId="72011AB0" w:rsidR="00D324FD" w:rsidRPr="00F551AE" w:rsidRDefault="00D324FD" w:rsidP="00D324FD">
            <w:pPr>
              <w:rPr>
                <w:sz w:val="20"/>
                <w:szCs w:val="20"/>
              </w:rPr>
            </w:pPr>
          </w:p>
          <w:p w14:paraId="702038F7" w14:textId="6281101C" w:rsidR="00D324FD" w:rsidRPr="005F3003" w:rsidRDefault="005F3003" w:rsidP="00D324FD">
            <w:pPr>
              <w:pStyle w:val="Titre3"/>
              <w:rPr>
                <w:sz w:val="28"/>
                <w:szCs w:val="28"/>
              </w:rPr>
            </w:pPr>
            <w:r w:rsidRPr="005F3003">
              <w:rPr>
                <w:sz w:val="28"/>
                <w:szCs w:val="28"/>
              </w:rPr>
              <w:t>Lang</w:t>
            </w:r>
            <w:r w:rsidR="00E54F6C">
              <w:rPr>
                <w:sz w:val="28"/>
                <w:szCs w:val="28"/>
              </w:rPr>
              <w:t>UES</w:t>
            </w:r>
          </w:p>
          <w:p w14:paraId="2A475C3C" w14:textId="28ADCCBE" w:rsidR="001E3DA6" w:rsidRDefault="005F3003" w:rsidP="00D324FD">
            <w:r>
              <w:t>Français </w:t>
            </w:r>
            <w:r w:rsidR="000C4711">
              <w:t>- Courant</w:t>
            </w:r>
          </w:p>
          <w:p w14:paraId="21E12EB6" w14:textId="3F20D727" w:rsidR="00EC2FBE" w:rsidRPr="00F551AE" w:rsidRDefault="005F3003" w:rsidP="00D32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Anglais : </w:t>
            </w:r>
            <w:r w:rsidR="000C31C6">
              <w:rPr>
                <w:sz w:val="20"/>
                <w:szCs w:val="20"/>
              </w:rPr>
              <w:t>A1</w:t>
            </w:r>
          </w:p>
          <w:p w14:paraId="060816AD" w14:textId="1E1DEA00" w:rsidR="005F3003" w:rsidRPr="00E0628E" w:rsidRDefault="00E0628E" w:rsidP="005F3003">
            <w:pPr>
              <w:pStyle w:val="Titre3"/>
              <w:rPr>
                <w:sz w:val="28"/>
              </w:rPr>
            </w:pPr>
            <w:r w:rsidRPr="00E0628E">
              <w:rPr>
                <w:sz w:val="28"/>
              </w:rPr>
              <w:t>CENTRES D’INTéRÊTS</w:t>
            </w:r>
          </w:p>
          <w:p w14:paraId="64764627" w14:textId="0A9B3027" w:rsidR="00883C5B" w:rsidRDefault="00C5119B" w:rsidP="00376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</w:t>
            </w:r>
            <w:r w:rsidR="008073BC">
              <w:rPr>
                <w:sz w:val="20"/>
                <w:szCs w:val="20"/>
              </w:rPr>
              <w:t>Jeux vidéo</w:t>
            </w:r>
            <w:r w:rsidR="00AB25BF">
              <w:rPr>
                <w:sz w:val="20"/>
                <w:szCs w:val="20"/>
              </w:rPr>
              <w:t xml:space="preserve"> en compétitif</w:t>
            </w:r>
            <w:bookmarkStart w:id="0" w:name="_GoBack"/>
            <w:bookmarkEnd w:id="0"/>
          </w:p>
          <w:p w14:paraId="396D56F3" w14:textId="2E16DFE3" w:rsidR="00883C5B" w:rsidRDefault="00C5119B" w:rsidP="00376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Séries</w:t>
            </w:r>
          </w:p>
          <w:p w14:paraId="2CC0BA40" w14:textId="46E3D95F" w:rsidR="005F3003" w:rsidRDefault="00C5119B" w:rsidP="00376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Musiques</w:t>
            </w:r>
          </w:p>
          <w:p w14:paraId="63A57F44" w14:textId="77777777" w:rsidR="00883C5B" w:rsidRDefault="001E3DA6" w:rsidP="00376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Astronomie</w:t>
            </w:r>
          </w:p>
          <w:p w14:paraId="1DA33013" w14:textId="77777777" w:rsidR="001E3DA6" w:rsidRDefault="001E3DA6" w:rsidP="00376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Physique</w:t>
            </w:r>
          </w:p>
          <w:p w14:paraId="4691FB8D" w14:textId="772B62B2" w:rsidR="005313BD" w:rsidRPr="00376329" w:rsidRDefault="005313BD" w:rsidP="003763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Paintball (Esprit d’équipe)</w:t>
            </w:r>
          </w:p>
        </w:tc>
        <w:tc>
          <w:tcPr>
            <w:tcW w:w="517" w:type="dxa"/>
          </w:tcPr>
          <w:p w14:paraId="696C1C93" w14:textId="128F3BDA" w:rsidR="00D324FD" w:rsidRPr="008F2702" w:rsidRDefault="00D324FD" w:rsidP="00D324FD">
            <w:pPr>
              <w:tabs>
                <w:tab w:val="left" w:pos="990"/>
              </w:tabs>
            </w:pPr>
          </w:p>
        </w:tc>
        <w:tc>
          <w:tcPr>
            <w:tcW w:w="6769" w:type="dxa"/>
          </w:tcPr>
          <w:sdt>
            <w:sdtPr>
              <w:id w:val="1001553383"/>
              <w:placeholder>
                <w:docPart w:val="7824A879E43D4CE28F9D3EFFC96784A4"/>
              </w:placeholder>
              <w:temporary/>
              <w:showingPlcHdr/>
              <w15:appearance w15:val="hidden"/>
            </w:sdtPr>
            <w:sdtEndPr/>
            <w:sdtContent>
              <w:p w14:paraId="52C336EE" w14:textId="77777777" w:rsidR="00252E9F" w:rsidRPr="008F2702" w:rsidRDefault="00252E9F" w:rsidP="00252E9F">
                <w:pPr>
                  <w:pStyle w:val="Titre2"/>
                </w:pPr>
                <w:r w:rsidRPr="008554B4">
                  <w:rPr>
                    <w:rFonts w:asciiTheme="majorHAnsi" w:hAnsiTheme="majorHAnsi"/>
                    <w:sz w:val="28"/>
                    <w:szCs w:val="28"/>
                    <w:lang w:bidi="fr-FR"/>
                  </w:rPr>
                  <w:t>PARCOURS PROFESSIONNEL</w:t>
                </w:r>
              </w:p>
            </w:sdtContent>
          </w:sdt>
          <w:p w14:paraId="1F2142EA" w14:textId="15C56981" w:rsidR="007945B9" w:rsidRDefault="009D078A" w:rsidP="00252E9F">
            <w:pPr>
              <w:pStyle w:val="Titre4"/>
              <w:rPr>
                <w:sz w:val="20"/>
              </w:rPr>
            </w:pPr>
            <w:r>
              <w:rPr>
                <w:sz w:val="20"/>
              </w:rPr>
              <w:t>Stagiaire</w:t>
            </w:r>
            <w:r w:rsidR="003E5AD4">
              <w:rPr>
                <w:sz w:val="20"/>
              </w:rPr>
              <w:t xml:space="preserve"> Electricité</w:t>
            </w:r>
            <w:r>
              <w:rPr>
                <w:sz w:val="20"/>
              </w:rPr>
              <w:t xml:space="preserve"> </w:t>
            </w:r>
            <w:r w:rsidR="007A0FB6">
              <w:rPr>
                <w:sz w:val="20"/>
              </w:rPr>
              <w:t>chez</w:t>
            </w:r>
            <w:r w:rsidR="00486802">
              <w:rPr>
                <w:sz w:val="20"/>
              </w:rPr>
              <w:t xml:space="preserve"> Gilles </w:t>
            </w:r>
            <w:proofErr w:type="spellStart"/>
            <w:r w:rsidR="00486802">
              <w:rPr>
                <w:sz w:val="20"/>
              </w:rPr>
              <w:t>Queulin</w:t>
            </w:r>
            <w:proofErr w:type="spellEnd"/>
            <w:r w:rsidR="00486802">
              <w:rPr>
                <w:sz w:val="20"/>
              </w:rPr>
              <w:t xml:space="preserve"> </w:t>
            </w:r>
            <w:r w:rsidR="007A0FB6">
              <w:rPr>
                <w:sz w:val="20"/>
              </w:rPr>
              <w:t>à</w:t>
            </w:r>
            <w:r w:rsidR="00486802">
              <w:rPr>
                <w:sz w:val="20"/>
              </w:rPr>
              <w:t xml:space="preserve"> S</w:t>
            </w:r>
            <w:r w:rsidR="007A0FB6">
              <w:rPr>
                <w:sz w:val="20"/>
              </w:rPr>
              <w:t>ain</w:t>
            </w:r>
            <w:r w:rsidR="00486802">
              <w:rPr>
                <w:sz w:val="20"/>
              </w:rPr>
              <w:t>t Quentin</w:t>
            </w:r>
          </w:p>
          <w:p w14:paraId="352D390B" w14:textId="463D130E" w:rsidR="003E5AD4" w:rsidRPr="003E5AD4" w:rsidRDefault="00C218E7" w:rsidP="003E5AD4">
            <w:r>
              <w:t>Mars 2019 – Avril 2019</w:t>
            </w:r>
          </w:p>
          <w:p w14:paraId="0BDB958B" w14:textId="228F91C6" w:rsidR="007945B9" w:rsidRPr="00385EC7" w:rsidRDefault="00D419D8" w:rsidP="00385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Motorisation de portail </w:t>
            </w:r>
            <w:r w:rsidR="00A17651">
              <w:rPr>
                <w:sz w:val="20"/>
                <w:szCs w:val="20"/>
              </w:rPr>
              <w:t>électrique, câblage, mise en service</w:t>
            </w:r>
            <w:r w:rsidR="00F63F03">
              <w:rPr>
                <w:sz w:val="20"/>
                <w:szCs w:val="20"/>
              </w:rPr>
              <w:t>.</w:t>
            </w:r>
            <w:r w:rsidR="0043075B">
              <w:rPr>
                <w:sz w:val="20"/>
                <w:szCs w:val="20"/>
              </w:rPr>
              <w:t xml:space="preserve"> Paramétrage de l’ouverture du portail.</w:t>
            </w:r>
          </w:p>
          <w:p w14:paraId="7AAF1F61" w14:textId="77777777" w:rsidR="007945B9" w:rsidRPr="007945B9" w:rsidRDefault="007945B9" w:rsidP="007945B9"/>
          <w:p w14:paraId="261F2094" w14:textId="4391DB19" w:rsidR="00252E9F" w:rsidRDefault="002578CB" w:rsidP="00252E9F">
            <w:pPr>
              <w:pStyle w:val="Titre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Stagiaire Electricité</w:t>
            </w:r>
            <w:r w:rsidR="00B10AC6">
              <w:rPr>
                <w:sz w:val="20"/>
                <w:szCs w:val="20"/>
              </w:rPr>
              <w:t xml:space="preserve"> au </w:t>
            </w:r>
            <w:r w:rsidR="00B10AC6" w:rsidRPr="00B10AC6">
              <w:rPr>
                <w:rFonts w:asciiTheme="majorHAnsi" w:hAnsiTheme="majorHAnsi" w:cs="Arial"/>
                <w:color w:val="222222"/>
                <w:sz w:val="20"/>
                <w:szCs w:val="20"/>
                <w:shd w:val="clear" w:color="auto" w:fill="FFFFFF"/>
              </w:rPr>
              <w:t>Centre Hospitalier de Saint-Quentin</w:t>
            </w:r>
            <w:r w:rsidR="005A06BA">
              <w:rPr>
                <w:sz w:val="20"/>
                <w:szCs w:val="20"/>
              </w:rPr>
              <w:t xml:space="preserve"> à</w:t>
            </w:r>
            <w:r w:rsidR="00A64A5D">
              <w:rPr>
                <w:sz w:val="20"/>
                <w:szCs w:val="20"/>
              </w:rPr>
              <w:t xml:space="preserve"> S</w:t>
            </w:r>
            <w:r w:rsidR="007A0FB6">
              <w:rPr>
                <w:sz w:val="20"/>
                <w:szCs w:val="20"/>
              </w:rPr>
              <w:t>ain</w:t>
            </w:r>
            <w:r w:rsidR="00A64A5D">
              <w:rPr>
                <w:sz w:val="20"/>
                <w:szCs w:val="20"/>
              </w:rPr>
              <w:t>t Quentin</w:t>
            </w:r>
          </w:p>
          <w:p w14:paraId="0F6BA2F5" w14:textId="41E0FF44" w:rsidR="00C218E7" w:rsidRPr="00C218E7" w:rsidRDefault="00C218E7" w:rsidP="00C218E7">
            <w:r>
              <w:t xml:space="preserve">Septembre 2018 </w:t>
            </w:r>
            <w:r w:rsidR="00543806">
              <w:t xml:space="preserve">– Octobre 2019 </w:t>
            </w:r>
          </w:p>
          <w:p w14:paraId="7D30DA70" w14:textId="31F77E53" w:rsidR="00252E9F" w:rsidRDefault="00A64A5D" w:rsidP="00252E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 de rénovation de l’électricité complète dans une chaufferie</w:t>
            </w:r>
            <w:r w:rsidR="00AF53F1">
              <w:rPr>
                <w:sz w:val="20"/>
                <w:szCs w:val="20"/>
              </w:rPr>
              <w:t>.</w:t>
            </w:r>
          </w:p>
          <w:p w14:paraId="7EB6136F" w14:textId="77777777" w:rsidR="00AF53F1" w:rsidRPr="00F551AE" w:rsidRDefault="00AF53F1" w:rsidP="00252E9F">
            <w:pPr>
              <w:rPr>
                <w:sz w:val="20"/>
                <w:szCs w:val="20"/>
              </w:rPr>
            </w:pPr>
          </w:p>
          <w:p w14:paraId="5638F126" w14:textId="67E1243A" w:rsidR="00252E9F" w:rsidRDefault="002578CB" w:rsidP="00252E9F">
            <w:pPr>
              <w:pStyle w:val="Titre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Stagiaire Electricité</w:t>
            </w:r>
            <w:r w:rsidR="00AF53F1">
              <w:rPr>
                <w:sz w:val="20"/>
                <w:szCs w:val="20"/>
              </w:rPr>
              <w:t xml:space="preserve"> </w:t>
            </w:r>
            <w:r w:rsidR="00A74A01">
              <w:rPr>
                <w:sz w:val="20"/>
                <w:szCs w:val="20"/>
              </w:rPr>
              <w:t>dans l’</w:t>
            </w:r>
            <w:r w:rsidR="00AF53F1">
              <w:rPr>
                <w:sz w:val="20"/>
                <w:szCs w:val="20"/>
              </w:rPr>
              <w:t>E</w:t>
            </w:r>
            <w:r w:rsidR="00787D11">
              <w:rPr>
                <w:sz w:val="20"/>
                <w:szCs w:val="20"/>
              </w:rPr>
              <w:t>ntreprise</w:t>
            </w:r>
            <w:r w:rsidR="00AF53F1">
              <w:rPr>
                <w:sz w:val="20"/>
                <w:szCs w:val="20"/>
              </w:rPr>
              <w:t xml:space="preserve"> SAS BRUNEL </w:t>
            </w:r>
            <w:r w:rsidR="007A0FB6">
              <w:rPr>
                <w:sz w:val="20"/>
                <w:szCs w:val="20"/>
              </w:rPr>
              <w:t>à</w:t>
            </w:r>
            <w:r w:rsidR="00AF53F1">
              <w:rPr>
                <w:sz w:val="20"/>
                <w:szCs w:val="20"/>
              </w:rPr>
              <w:t xml:space="preserve"> S</w:t>
            </w:r>
            <w:r w:rsidR="007A0FB6">
              <w:rPr>
                <w:sz w:val="20"/>
                <w:szCs w:val="20"/>
              </w:rPr>
              <w:t>ain</w:t>
            </w:r>
            <w:r w:rsidR="00AF53F1">
              <w:rPr>
                <w:sz w:val="20"/>
                <w:szCs w:val="20"/>
              </w:rPr>
              <w:t xml:space="preserve">t Quentin </w:t>
            </w:r>
          </w:p>
          <w:p w14:paraId="7709A698" w14:textId="1D06BE69" w:rsidR="00543806" w:rsidRPr="00543806" w:rsidRDefault="00543806" w:rsidP="00543806">
            <w:r>
              <w:t xml:space="preserve">Juin 2017 </w:t>
            </w:r>
            <w:r w:rsidR="002578CB">
              <w:t>–</w:t>
            </w:r>
            <w:r>
              <w:t xml:space="preserve"> </w:t>
            </w:r>
            <w:r w:rsidR="002578CB">
              <w:t>Juillet 2017</w:t>
            </w:r>
          </w:p>
          <w:p w14:paraId="44BDF196" w14:textId="79CE7615" w:rsidR="00252E9F" w:rsidRPr="00F551AE" w:rsidRDefault="00053EF1" w:rsidP="00252E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Projet d’un chantier pour des appartements. Installation </w:t>
            </w:r>
            <w:r w:rsidR="005E1A80">
              <w:rPr>
                <w:sz w:val="20"/>
                <w:szCs w:val="20"/>
              </w:rPr>
              <w:t>de l’électricité totale.</w:t>
            </w:r>
          </w:p>
          <w:sdt>
            <w:sdtPr>
              <w:id w:val="-1865046576"/>
              <w:placeholder>
                <w:docPart w:val="F6991CDB487C4BF2BF109F56C49774C0"/>
              </w:placeholder>
              <w:temporary/>
              <w:showingPlcHdr/>
              <w15:appearance w15:val="hidden"/>
            </w:sdtPr>
            <w:sdtEndPr>
              <w:rPr>
                <w:sz w:val="28"/>
                <w:szCs w:val="28"/>
              </w:rPr>
            </w:sdtEndPr>
            <w:sdtContent>
              <w:p w14:paraId="3A10A7CC" w14:textId="77777777" w:rsidR="00F1547B" w:rsidRPr="00F551AE" w:rsidRDefault="00F1547B" w:rsidP="00F1547B">
                <w:pPr>
                  <w:pStyle w:val="Titre2"/>
                  <w:rPr>
                    <w:sz w:val="28"/>
                    <w:szCs w:val="28"/>
                  </w:rPr>
                </w:pPr>
                <w:r w:rsidRPr="008554B4">
                  <w:rPr>
                    <w:rFonts w:asciiTheme="majorHAnsi" w:hAnsiTheme="majorHAnsi"/>
                    <w:sz w:val="28"/>
                    <w:szCs w:val="28"/>
                    <w:lang w:bidi="fr-FR"/>
                  </w:rPr>
                  <w:t>FORMATION</w:t>
                </w:r>
              </w:p>
            </w:sdtContent>
          </w:sdt>
          <w:p w14:paraId="333B4B0A" w14:textId="67D40B08" w:rsidR="00D97459" w:rsidRDefault="00AB25BF" w:rsidP="00F1547B">
            <w:pPr>
              <w:pStyle w:val="Titre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2020 - </w:t>
            </w:r>
            <w:r w:rsidR="009E732D">
              <w:rPr>
                <w:sz w:val="20"/>
                <w:szCs w:val="20"/>
              </w:rPr>
              <w:t>BTS S</w:t>
            </w:r>
            <w:r w:rsidR="00FD715A">
              <w:rPr>
                <w:sz w:val="20"/>
                <w:szCs w:val="20"/>
              </w:rPr>
              <w:t>ervices Informatique</w:t>
            </w:r>
            <w:r w:rsidR="008C06AD">
              <w:rPr>
                <w:sz w:val="20"/>
                <w:szCs w:val="20"/>
              </w:rPr>
              <w:t>s aux Organisations</w:t>
            </w:r>
            <w:r w:rsidR="009E732D">
              <w:rPr>
                <w:sz w:val="20"/>
                <w:szCs w:val="20"/>
              </w:rPr>
              <w:t xml:space="preserve"> option SISR</w:t>
            </w:r>
            <w:r>
              <w:rPr>
                <w:sz w:val="20"/>
                <w:szCs w:val="20"/>
              </w:rPr>
              <w:t xml:space="preserve"> (Service Informatiques aux Organisations) au CNED de Poitiers</w:t>
            </w:r>
          </w:p>
          <w:p w14:paraId="590CBF0D" w14:textId="29770E27" w:rsidR="0086340C" w:rsidRPr="0086340C" w:rsidRDefault="001A7991" w:rsidP="0086340C">
            <w:r>
              <w:t>Octobre 2021- Juin 2022</w:t>
            </w:r>
          </w:p>
          <w:p w14:paraId="50E36481" w14:textId="6F3A173C" w:rsidR="00D97459" w:rsidRDefault="009E732D" w:rsidP="00F1547B">
            <w:pPr>
              <w:pStyle w:val="Titre4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Création de maquette ré</w:t>
            </w:r>
            <w:r w:rsidR="00F71A05">
              <w:rPr>
                <w:b w:val="0"/>
                <w:bCs/>
                <w:sz w:val="20"/>
                <w:szCs w:val="20"/>
              </w:rPr>
              <w:t xml:space="preserve">seaux, </w:t>
            </w:r>
            <w:r w:rsidR="00FC6A71">
              <w:rPr>
                <w:b w:val="0"/>
                <w:bCs/>
                <w:sz w:val="20"/>
                <w:szCs w:val="20"/>
              </w:rPr>
              <w:t xml:space="preserve">administrateur réseaux </w:t>
            </w:r>
            <w:r w:rsidR="00582CA9">
              <w:rPr>
                <w:b w:val="0"/>
                <w:bCs/>
                <w:sz w:val="20"/>
                <w:szCs w:val="20"/>
              </w:rPr>
              <w:t xml:space="preserve">de parc informatique. </w:t>
            </w:r>
          </w:p>
          <w:p w14:paraId="229A52B5" w14:textId="4CF51175" w:rsidR="00582CA9" w:rsidRDefault="00582CA9" w:rsidP="00582CA9"/>
          <w:p w14:paraId="70AB9CE7" w14:textId="1813DEED" w:rsidR="00582CA9" w:rsidRDefault="00582CA9" w:rsidP="00582CA9">
            <w:pPr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2020 – BTS Systèmes Numériques</w:t>
            </w:r>
            <w:r w:rsidR="00AB25BF">
              <w:rPr>
                <w:b/>
                <w:bCs/>
                <w:sz w:val="20"/>
                <w:szCs w:val="24"/>
              </w:rPr>
              <w:t xml:space="preserve"> au Lycée la Providence</w:t>
            </w:r>
            <w:r w:rsidR="00DB03DA">
              <w:rPr>
                <w:b/>
                <w:bCs/>
                <w:sz w:val="20"/>
                <w:szCs w:val="24"/>
              </w:rPr>
              <w:t xml:space="preserve"> à Amiens (80)</w:t>
            </w:r>
            <w:r w:rsidR="00AB25BF">
              <w:rPr>
                <w:b/>
                <w:bCs/>
                <w:sz w:val="20"/>
                <w:szCs w:val="24"/>
              </w:rPr>
              <w:t xml:space="preserve"> </w:t>
            </w:r>
          </w:p>
          <w:p w14:paraId="58A72C45" w14:textId="1278483D" w:rsidR="00D7064D" w:rsidRPr="00D7064D" w:rsidRDefault="004911A3" w:rsidP="00582CA9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Novembre 2019 – Juin 2020</w:t>
            </w:r>
          </w:p>
          <w:p w14:paraId="1CA15684" w14:textId="64E0B51C" w:rsidR="00F1547B" w:rsidRDefault="00CA62A3" w:rsidP="00F15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Création de site web </w:t>
            </w:r>
            <w:r w:rsidR="00E448FE">
              <w:rPr>
                <w:sz w:val="20"/>
                <w:szCs w:val="20"/>
              </w:rPr>
              <w:t xml:space="preserve">sur une en-tête de films sous Html, </w:t>
            </w:r>
            <w:proofErr w:type="spellStart"/>
            <w:r w:rsidR="00E448FE">
              <w:rPr>
                <w:sz w:val="20"/>
                <w:szCs w:val="20"/>
              </w:rPr>
              <w:t>Css</w:t>
            </w:r>
            <w:proofErr w:type="spellEnd"/>
            <w:r w:rsidR="00E448FE">
              <w:rPr>
                <w:sz w:val="20"/>
                <w:szCs w:val="20"/>
              </w:rPr>
              <w:t xml:space="preserve">, </w:t>
            </w:r>
            <w:proofErr w:type="spellStart"/>
            <w:r w:rsidR="00E448FE">
              <w:rPr>
                <w:sz w:val="20"/>
                <w:szCs w:val="20"/>
              </w:rPr>
              <w:t>Php</w:t>
            </w:r>
            <w:proofErr w:type="spellEnd"/>
            <w:r w:rsidR="00E448FE">
              <w:rPr>
                <w:sz w:val="20"/>
                <w:szCs w:val="20"/>
              </w:rPr>
              <w:t>, JavaScript</w:t>
            </w:r>
            <w:r w:rsidR="00AC6C34">
              <w:rPr>
                <w:sz w:val="20"/>
                <w:szCs w:val="20"/>
              </w:rPr>
              <w:t xml:space="preserve"> et Base de </w:t>
            </w:r>
            <w:r w:rsidR="00026A4C">
              <w:rPr>
                <w:sz w:val="20"/>
                <w:szCs w:val="20"/>
              </w:rPr>
              <w:t>données</w:t>
            </w:r>
            <w:r w:rsidR="00AC6C34">
              <w:rPr>
                <w:sz w:val="20"/>
                <w:szCs w:val="20"/>
              </w:rPr>
              <w:t xml:space="preserve">. </w:t>
            </w:r>
          </w:p>
          <w:p w14:paraId="28AD1A28" w14:textId="77777777" w:rsidR="00026A4C" w:rsidRPr="00F551AE" w:rsidRDefault="00026A4C" w:rsidP="00F1547B">
            <w:pPr>
              <w:rPr>
                <w:sz w:val="20"/>
                <w:szCs w:val="20"/>
              </w:rPr>
            </w:pPr>
          </w:p>
          <w:p w14:paraId="7480BB26" w14:textId="1290820B" w:rsidR="00F1547B" w:rsidRDefault="007B72E7" w:rsidP="00F1547B">
            <w:pPr>
              <w:pStyle w:val="Titre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09/19</w:t>
            </w:r>
            <w:r w:rsidR="00DB03DA">
              <w:rPr>
                <w:sz w:val="20"/>
                <w:szCs w:val="20"/>
              </w:rPr>
              <w:t xml:space="preserve"> – </w:t>
            </w:r>
            <w:r w:rsidR="001E0999">
              <w:rPr>
                <w:sz w:val="20"/>
                <w:szCs w:val="20"/>
              </w:rPr>
              <w:t xml:space="preserve">BTS Electrotechnique au </w:t>
            </w:r>
            <w:r w:rsidR="00DB03DA">
              <w:rPr>
                <w:sz w:val="20"/>
                <w:szCs w:val="20"/>
              </w:rPr>
              <w:t>Lycée la Providence à Amiens (80)</w:t>
            </w:r>
          </w:p>
          <w:p w14:paraId="4CD99319" w14:textId="73D2F925" w:rsidR="00713010" w:rsidRPr="00713010" w:rsidRDefault="00713010" w:rsidP="00713010">
            <w:r>
              <w:t>Septembre 2019 – Novembre 2019</w:t>
            </w:r>
          </w:p>
          <w:p w14:paraId="1084FB66" w14:textId="6FE8F158" w:rsidR="009812F3" w:rsidRPr="009812F3" w:rsidRDefault="009812F3" w:rsidP="009812F3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Mise en </w:t>
            </w:r>
            <w:r w:rsidRPr="009812F3">
              <w:rPr>
                <w:rFonts w:ascii="Arial" w:hAnsi="Arial" w:cs="Arial"/>
                <w:color w:val="4D5156"/>
                <w:sz w:val="20"/>
                <w:szCs w:val="20"/>
                <w:shd w:val="clear" w:color="auto" w:fill="FFFFFF"/>
              </w:rPr>
              <w:t>œuvre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, de l'utilisation et de la maintenance des équipements électriques.</w:t>
            </w:r>
          </w:p>
          <w:p w14:paraId="102438F1" w14:textId="77777777" w:rsidR="00D324FD" w:rsidRPr="008F2702" w:rsidRDefault="00D324FD" w:rsidP="00D324FD"/>
          <w:p w14:paraId="190D5AB9" w14:textId="68FB7352" w:rsidR="00D324FD" w:rsidRDefault="00252E9F" w:rsidP="00D324FD">
            <w:pPr>
              <w:pStyle w:val="Titre2"/>
            </w:pPr>
            <w:r>
              <w:t>LoGICIELS                                                                     Langages</w:t>
            </w:r>
          </w:p>
          <w:p w14:paraId="3E1ABD69" w14:textId="0D364077" w:rsidR="00E0628E" w:rsidRPr="00376329" w:rsidRDefault="000B5CC4" w:rsidP="006F2C35">
            <w:pPr>
              <w:rPr>
                <w:sz w:val="20"/>
              </w:rPr>
            </w:pPr>
            <w:r>
              <w:rPr>
                <w:sz w:val="20"/>
              </w:rPr>
              <w:t>LINUX</w:t>
            </w:r>
            <w:r w:rsidR="00252E9F" w:rsidRPr="00376329">
              <w:rPr>
                <w:sz w:val="20"/>
              </w:rPr>
              <w:t xml:space="preserve">                                                              </w:t>
            </w:r>
            <w:r>
              <w:rPr>
                <w:sz w:val="20"/>
              </w:rPr>
              <w:t xml:space="preserve">                                </w:t>
            </w:r>
            <w:proofErr w:type="spellStart"/>
            <w:r>
              <w:rPr>
                <w:sz w:val="20"/>
              </w:rPr>
              <w:t>LINUX</w:t>
            </w:r>
            <w:proofErr w:type="spellEnd"/>
          </w:p>
          <w:p w14:paraId="7E5AD135" w14:textId="77777777" w:rsidR="00EC2FBE" w:rsidRPr="00376329" w:rsidRDefault="00EC2FBE" w:rsidP="00E0628E">
            <w:pPr>
              <w:rPr>
                <w:sz w:val="20"/>
              </w:rPr>
            </w:pPr>
          </w:p>
          <w:p w14:paraId="069B17AF" w14:textId="0B5C61D6" w:rsidR="00E0628E" w:rsidRPr="007945B9" w:rsidRDefault="002E1C7D" w:rsidP="00E0628E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CLASSIC SHELL                                                </w:t>
            </w:r>
            <w:r w:rsidR="00A765A4">
              <w:rPr>
                <w:sz w:val="20"/>
                <w:lang w:val="en-GB"/>
              </w:rPr>
              <w:t xml:space="preserve">                               </w:t>
            </w:r>
            <w:proofErr w:type="spellStart"/>
            <w:r w:rsidR="00A765A4">
              <w:rPr>
                <w:sz w:val="20"/>
                <w:lang w:val="en-GB"/>
              </w:rPr>
              <w:t>SHELL</w:t>
            </w:r>
            <w:proofErr w:type="spellEnd"/>
          </w:p>
          <w:p w14:paraId="18AFFE72" w14:textId="77777777" w:rsidR="00376329" w:rsidRPr="007945B9" w:rsidRDefault="00376329" w:rsidP="00E0628E">
            <w:pPr>
              <w:rPr>
                <w:sz w:val="20"/>
                <w:lang w:val="en-GB"/>
              </w:rPr>
            </w:pPr>
          </w:p>
          <w:p w14:paraId="1906E20D" w14:textId="1E90299F" w:rsidR="00E0628E" w:rsidRPr="007945B9" w:rsidRDefault="00736F8F" w:rsidP="00E0628E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IDLE PYTHON / </w:t>
            </w:r>
            <w:proofErr w:type="spellStart"/>
            <w:r>
              <w:rPr>
                <w:sz w:val="20"/>
                <w:lang w:val="en-GB"/>
              </w:rPr>
              <w:t>PyCHARM</w:t>
            </w:r>
            <w:proofErr w:type="spellEnd"/>
            <w:r>
              <w:rPr>
                <w:sz w:val="20"/>
                <w:lang w:val="en-GB"/>
              </w:rPr>
              <w:t xml:space="preserve">                                                           PYTHON</w:t>
            </w:r>
          </w:p>
          <w:p w14:paraId="7EB1C01D" w14:textId="04241046" w:rsidR="00E0628E" w:rsidRPr="007945B9" w:rsidRDefault="00E0628E" w:rsidP="00E0628E">
            <w:pPr>
              <w:rPr>
                <w:sz w:val="20"/>
                <w:lang w:val="en-GB"/>
              </w:rPr>
            </w:pPr>
          </w:p>
          <w:p w14:paraId="76910B18" w14:textId="2D5B6A35" w:rsidR="00E0628E" w:rsidRPr="00376329" w:rsidRDefault="006B712E" w:rsidP="00E0628E">
            <w:pPr>
              <w:rPr>
                <w:sz w:val="20"/>
              </w:rPr>
            </w:pPr>
            <w:r>
              <w:rPr>
                <w:sz w:val="20"/>
              </w:rPr>
              <w:t>VISUAL STUDIO CODE</w:t>
            </w:r>
            <w:r w:rsidR="00EC2FBE" w:rsidRPr="00376329">
              <w:rPr>
                <w:sz w:val="20"/>
              </w:rPr>
              <w:t xml:space="preserve">                                        </w:t>
            </w:r>
            <w:r w:rsidR="00736F8F">
              <w:rPr>
                <w:sz w:val="20"/>
              </w:rPr>
              <w:t xml:space="preserve">                      </w:t>
            </w:r>
            <w:r w:rsidR="00A36945">
              <w:rPr>
                <w:sz w:val="20"/>
              </w:rPr>
              <w:t xml:space="preserve"> </w:t>
            </w:r>
            <w:r w:rsidR="00736F8F">
              <w:rPr>
                <w:sz w:val="20"/>
              </w:rPr>
              <w:t>HTML</w:t>
            </w:r>
            <w:r w:rsidR="00A36945">
              <w:rPr>
                <w:sz w:val="20"/>
              </w:rPr>
              <w:t>/CSS</w:t>
            </w:r>
          </w:p>
          <w:p w14:paraId="31D37951" w14:textId="77777777" w:rsidR="0004126B" w:rsidRDefault="0004126B" w:rsidP="007945B9">
            <w:pPr>
              <w:rPr>
                <w:sz w:val="20"/>
              </w:rPr>
            </w:pPr>
          </w:p>
          <w:p w14:paraId="305E2E6B" w14:textId="3897A9D7" w:rsidR="007945B9" w:rsidRPr="007945B9" w:rsidRDefault="007945B9" w:rsidP="007945B9">
            <w:pPr>
              <w:rPr>
                <w:sz w:val="20"/>
              </w:rPr>
            </w:pPr>
          </w:p>
        </w:tc>
      </w:tr>
    </w:tbl>
    <w:p w14:paraId="63149A7A" w14:textId="67BB4269" w:rsidR="0043117B" w:rsidRPr="008F2702" w:rsidRDefault="005C5A51" w:rsidP="000C45FF">
      <w:pPr>
        <w:tabs>
          <w:tab w:val="left" w:pos="990"/>
        </w:tabs>
      </w:pPr>
    </w:p>
    <w:sectPr w:rsidR="0043117B" w:rsidRPr="008F2702" w:rsidSect="002D3CA3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156DF" w14:textId="77777777" w:rsidR="005C5A51" w:rsidRDefault="005C5A51" w:rsidP="000C45FF">
      <w:r>
        <w:separator/>
      </w:r>
    </w:p>
  </w:endnote>
  <w:endnote w:type="continuationSeparator" w:id="0">
    <w:p w14:paraId="3DE2A44D" w14:textId="77777777" w:rsidR="005C5A51" w:rsidRDefault="005C5A5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C37C4" w14:textId="77777777" w:rsidR="005C5A51" w:rsidRDefault="005C5A51" w:rsidP="000C45FF">
      <w:r>
        <w:separator/>
      </w:r>
    </w:p>
  </w:footnote>
  <w:footnote w:type="continuationSeparator" w:id="0">
    <w:p w14:paraId="3D7C43B4" w14:textId="77777777" w:rsidR="005C5A51" w:rsidRDefault="005C5A5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2CBDD" w14:textId="77777777" w:rsidR="000C45FF" w:rsidRPr="00F17D8E" w:rsidRDefault="000C45FF">
    <w:pPr>
      <w:pStyle w:val="En-tte"/>
    </w:pPr>
    <w:r w:rsidRPr="00F17D8E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3EA54420" wp14:editId="597F64A6">
          <wp:simplePos x="0" y="0"/>
          <wp:positionH relativeFrom="page">
            <wp:posOffset>154379</wp:posOffset>
          </wp:positionH>
          <wp:positionV relativeFrom="page">
            <wp:align>bottom</wp:align>
          </wp:positionV>
          <wp:extent cx="7259769" cy="10509663"/>
          <wp:effectExtent l="0" t="0" r="0" b="635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769" cy="10509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B11EE"/>
    <w:multiLevelType w:val="hybridMultilevel"/>
    <w:tmpl w:val="FB14FAA8"/>
    <w:lvl w:ilvl="0" w:tplc="B1F6A0D0">
      <w:start w:val="23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21"/>
    <w:rsid w:val="00026A4C"/>
    <w:rsid w:val="00036450"/>
    <w:rsid w:val="0004126B"/>
    <w:rsid w:val="00053EF1"/>
    <w:rsid w:val="000807B7"/>
    <w:rsid w:val="00094499"/>
    <w:rsid w:val="00097B12"/>
    <w:rsid w:val="000B5CC4"/>
    <w:rsid w:val="000B70A7"/>
    <w:rsid w:val="000C31C6"/>
    <w:rsid w:val="000C45FF"/>
    <w:rsid w:val="000C4711"/>
    <w:rsid w:val="000E3FD1"/>
    <w:rsid w:val="00112054"/>
    <w:rsid w:val="001424E5"/>
    <w:rsid w:val="001525E1"/>
    <w:rsid w:val="00180329"/>
    <w:rsid w:val="0019001F"/>
    <w:rsid w:val="001954FB"/>
    <w:rsid w:val="001A74A5"/>
    <w:rsid w:val="001A7991"/>
    <w:rsid w:val="001B2ABD"/>
    <w:rsid w:val="001C78DD"/>
    <w:rsid w:val="001E0391"/>
    <w:rsid w:val="001E0999"/>
    <w:rsid w:val="001E1759"/>
    <w:rsid w:val="001E3DA6"/>
    <w:rsid w:val="001F1ECC"/>
    <w:rsid w:val="001F30EA"/>
    <w:rsid w:val="002400EB"/>
    <w:rsid w:val="00252E9F"/>
    <w:rsid w:val="00256688"/>
    <w:rsid w:val="00256CF7"/>
    <w:rsid w:val="002578CB"/>
    <w:rsid w:val="00264996"/>
    <w:rsid w:val="00281FD5"/>
    <w:rsid w:val="00290643"/>
    <w:rsid w:val="002D3CA3"/>
    <w:rsid w:val="002E1C7D"/>
    <w:rsid w:val="00302E12"/>
    <w:rsid w:val="0030481B"/>
    <w:rsid w:val="00306002"/>
    <w:rsid w:val="003156FC"/>
    <w:rsid w:val="0032066C"/>
    <w:rsid w:val="003254B5"/>
    <w:rsid w:val="0037121F"/>
    <w:rsid w:val="00375BD6"/>
    <w:rsid w:val="00376329"/>
    <w:rsid w:val="00385EC7"/>
    <w:rsid w:val="003A6B7D"/>
    <w:rsid w:val="003B06CA"/>
    <w:rsid w:val="003C563F"/>
    <w:rsid w:val="003D0FF7"/>
    <w:rsid w:val="003E221E"/>
    <w:rsid w:val="003E5AD4"/>
    <w:rsid w:val="00406FD0"/>
    <w:rsid w:val="004071FC"/>
    <w:rsid w:val="004142CD"/>
    <w:rsid w:val="0043075B"/>
    <w:rsid w:val="00445947"/>
    <w:rsid w:val="004813B3"/>
    <w:rsid w:val="00486802"/>
    <w:rsid w:val="004911A3"/>
    <w:rsid w:val="00496591"/>
    <w:rsid w:val="004A2250"/>
    <w:rsid w:val="004C63E4"/>
    <w:rsid w:val="004D3011"/>
    <w:rsid w:val="00523BC0"/>
    <w:rsid w:val="005262AC"/>
    <w:rsid w:val="005313BD"/>
    <w:rsid w:val="00532521"/>
    <w:rsid w:val="00543806"/>
    <w:rsid w:val="00582CA9"/>
    <w:rsid w:val="00590870"/>
    <w:rsid w:val="005A06BA"/>
    <w:rsid w:val="005A1AEA"/>
    <w:rsid w:val="005B13D7"/>
    <w:rsid w:val="005C5A51"/>
    <w:rsid w:val="005E1A80"/>
    <w:rsid w:val="005E39D5"/>
    <w:rsid w:val="005F3003"/>
    <w:rsid w:val="00600670"/>
    <w:rsid w:val="0062123A"/>
    <w:rsid w:val="00643E3D"/>
    <w:rsid w:val="00646E75"/>
    <w:rsid w:val="006503E3"/>
    <w:rsid w:val="006520CF"/>
    <w:rsid w:val="00665D1B"/>
    <w:rsid w:val="006771D0"/>
    <w:rsid w:val="006B712E"/>
    <w:rsid w:val="006F2C35"/>
    <w:rsid w:val="006F5F9C"/>
    <w:rsid w:val="006F767F"/>
    <w:rsid w:val="00712307"/>
    <w:rsid w:val="00713010"/>
    <w:rsid w:val="00715FCB"/>
    <w:rsid w:val="00736F8F"/>
    <w:rsid w:val="00743101"/>
    <w:rsid w:val="00750721"/>
    <w:rsid w:val="007775E1"/>
    <w:rsid w:val="007867A0"/>
    <w:rsid w:val="00787D11"/>
    <w:rsid w:val="007927F5"/>
    <w:rsid w:val="00792EAB"/>
    <w:rsid w:val="007945B9"/>
    <w:rsid w:val="007A0FB6"/>
    <w:rsid w:val="007A5B8B"/>
    <w:rsid w:val="007B72E7"/>
    <w:rsid w:val="007C4ABD"/>
    <w:rsid w:val="007D5084"/>
    <w:rsid w:val="007E534D"/>
    <w:rsid w:val="00802CA0"/>
    <w:rsid w:val="008073BC"/>
    <w:rsid w:val="00840ED4"/>
    <w:rsid w:val="008554B4"/>
    <w:rsid w:val="0086340C"/>
    <w:rsid w:val="00875B73"/>
    <w:rsid w:val="00883C5B"/>
    <w:rsid w:val="008A7D15"/>
    <w:rsid w:val="008C06AD"/>
    <w:rsid w:val="008C2E52"/>
    <w:rsid w:val="008F2702"/>
    <w:rsid w:val="008F3B10"/>
    <w:rsid w:val="009260CD"/>
    <w:rsid w:val="00952C25"/>
    <w:rsid w:val="009812F3"/>
    <w:rsid w:val="009D078A"/>
    <w:rsid w:val="009E732D"/>
    <w:rsid w:val="00A17651"/>
    <w:rsid w:val="00A2118D"/>
    <w:rsid w:val="00A36945"/>
    <w:rsid w:val="00A42E87"/>
    <w:rsid w:val="00A64A5D"/>
    <w:rsid w:val="00A74A01"/>
    <w:rsid w:val="00A765A4"/>
    <w:rsid w:val="00AA2E79"/>
    <w:rsid w:val="00AB25BF"/>
    <w:rsid w:val="00AB2855"/>
    <w:rsid w:val="00AC6C34"/>
    <w:rsid w:val="00AD76E2"/>
    <w:rsid w:val="00AF53F1"/>
    <w:rsid w:val="00B10AC6"/>
    <w:rsid w:val="00B12BA0"/>
    <w:rsid w:val="00B17A28"/>
    <w:rsid w:val="00B20152"/>
    <w:rsid w:val="00B25306"/>
    <w:rsid w:val="00B359E4"/>
    <w:rsid w:val="00B57D98"/>
    <w:rsid w:val="00B70850"/>
    <w:rsid w:val="00B87139"/>
    <w:rsid w:val="00B8757B"/>
    <w:rsid w:val="00C066B6"/>
    <w:rsid w:val="00C218E7"/>
    <w:rsid w:val="00C37BA1"/>
    <w:rsid w:val="00C4674C"/>
    <w:rsid w:val="00C506CF"/>
    <w:rsid w:val="00C50B2F"/>
    <w:rsid w:val="00C5119B"/>
    <w:rsid w:val="00C52D68"/>
    <w:rsid w:val="00C66CAF"/>
    <w:rsid w:val="00C72BED"/>
    <w:rsid w:val="00C9578B"/>
    <w:rsid w:val="00CA62A3"/>
    <w:rsid w:val="00CB0055"/>
    <w:rsid w:val="00CB3E73"/>
    <w:rsid w:val="00CC0C6D"/>
    <w:rsid w:val="00D04BFE"/>
    <w:rsid w:val="00D2522B"/>
    <w:rsid w:val="00D324FD"/>
    <w:rsid w:val="00D419D8"/>
    <w:rsid w:val="00D41B08"/>
    <w:rsid w:val="00D422DE"/>
    <w:rsid w:val="00D5459D"/>
    <w:rsid w:val="00D7064D"/>
    <w:rsid w:val="00D97459"/>
    <w:rsid w:val="00DA1F4D"/>
    <w:rsid w:val="00DB03DA"/>
    <w:rsid w:val="00DC405B"/>
    <w:rsid w:val="00DD172A"/>
    <w:rsid w:val="00DD7486"/>
    <w:rsid w:val="00DF0459"/>
    <w:rsid w:val="00E0628E"/>
    <w:rsid w:val="00E06E4D"/>
    <w:rsid w:val="00E25A26"/>
    <w:rsid w:val="00E26333"/>
    <w:rsid w:val="00E31B70"/>
    <w:rsid w:val="00E4381A"/>
    <w:rsid w:val="00E448FE"/>
    <w:rsid w:val="00E54F6C"/>
    <w:rsid w:val="00E55D74"/>
    <w:rsid w:val="00EC2FBE"/>
    <w:rsid w:val="00EF5B47"/>
    <w:rsid w:val="00EF6B01"/>
    <w:rsid w:val="00F1547B"/>
    <w:rsid w:val="00F17D8E"/>
    <w:rsid w:val="00F551AE"/>
    <w:rsid w:val="00F60274"/>
    <w:rsid w:val="00F63F03"/>
    <w:rsid w:val="00F71A05"/>
    <w:rsid w:val="00F77FB9"/>
    <w:rsid w:val="00F8321F"/>
    <w:rsid w:val="00FB068F"/>
    <w:rsid w:val="00FC6A71"/>
    <w:rsid w:val="00FC7FBF"/>
    <w:rsid w:val="00FD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7F1B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pl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Emphasepl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Emphase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B7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yohann.touzery@neuf.f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hann\AppData\Roaming\Microsoft\Templates\C.V.%20gris%20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991CDB487C4BF2BF109F56C49774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BC2BE2-A573-432A-B323-E46AF44C5662}"/>
      </w:docPartPr>
      <w:docPartBody>
        <w:p w:rsidR="00C15063" w:rsidRDefault="006B11BB" w:rsidP="006B11BB">
          <w:pPr>
            <w:pStyle w:val="F6991CDB487C4BF2BF109F56C49774C0"/>
          </w:pPr>
          <w:r w:rsidRPr="008F2702">
            <w:rPr>
              <w:lang w:bidi="fr-FR"/>
            </w:rPr>
            <w:t>FORMATION</w:t>
          </w:r>
        </w:p>
      </w:docPartBody>
    </w:docPart>
    <w:docPart>
      <w:docPartPr>
        <w:name w:val="7824A879E43D4CE28F9D3EFFC96784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DB25CE-17A2-4D8B-9042-0B9221DF3CD0}"/>
      </w:docPartPr>
      <w:docPartBody>
        <w:p w:rsidR="00C15063" w:rsidRDefault="006B11BB" w:rsidP="006B11BB">
          <w:pPr>
            <w:pStyle w:val="7824A879E43D4CE28F9D3EFFC96784A4"/>
          </w:pPr>
          <w:r w:rsidRPr="008F2702">
            <w:rPr>
              <w:lang w:bidi="fr-FR"/>
            </w:rPr>
            <w:t>PARCOURS PROFESSIONNEL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F6"/>
    <w:rsid w:val="00185CA3"/>
    <w:rsid w:val="001A56D2"/>
    <w:rsid w:val="00424556"/>
    <w:rsid w:val="00437BD6"/>
    <w:rsid w:val="00492F10"/>
    <w:rsid w:val="005956AC"/>
    <w:rsid w:val="00697E58"/>
    <w:rsid w:val="006B11BB"/>
    <w:rsid w:val="00923877"/>
    <w:rsid w:val="0095161A"/>
    <w:rsid w:val="00973BF4"/>
    <w:rsid w:val="009C28F6"/>
    <w:rsid w:val="00C15063"/>
    <w:rsid w:val="00C557AB"/>
    <w:rsid w:val="00CE01A9"/>
    <w:rsid w:val="00E6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9C28F6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C28F6"/>
    <w:rPr>
      <w:rFonts w:ascii="Century Gothic" w:hAnsi="Century Gothic"/>
      <w:color w:val="C45911" w:themeColor="accent2" w:themeShade="B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C28F6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F6991CDB487C4BF2BF109F56C49774C0">
    <w:name w:val="F6991CDB487C4BF2BF109F56C49774C0"/>
    <w:rsid w:val="006B11BB"/>
  </w:style>
  <w:style w:type="paragraph" w:customStyle="1" w:styleId="7824A879E43D4CE28F9D3EFFC96784A4">
    <w:name w:val="7824A879E43D4CE28F9D3EFFC96784A4"/>
    <w:rsid w:val="006B11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gris bleu</Template>
  <TotalTime>0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2021-05-17T09:45:00Z</dcterms:created>
  <dcterms:modified xsi:type="dcterms:W3CDTF">2021-09-20T16:49:00Z</dcterms:modified>
</cp:coreProperties>
</file>